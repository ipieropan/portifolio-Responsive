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10747B" w14:paraId="46CED7E2" w14:textId="77777777" w:rsidTr="0F909482">
        <w:trPr>
          <w:trHeight w:hRule="exact" w:val="170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DFFE30B" w14:textId="273777BF" w:rsidR="00692703" w:rsidRPr="00A069CE" w:rsidRDefault="4127A985" w:rsidP="00913946">
            <w:pPr>
              <w:pStyle w:val="Title"/>
              <w:rPr>
                <w:sz w:val="44"/>
                <w:szCs w:val="44"/>
                <w:lang w:val="sv-SE"/>
              </w:rPr>
            </w:pPr>
            <w:r w:rsidRPr="4141356B">
              <w:rPr>
                <w:sz w:val="44"/>
                <w:szCs w:val="44"/>
                <w:lang w:val="sv-SE"/>
              </w:rPr>
              <w:t xml:space="preserve">Igor </w:t>
            </w:r>
            <w:r w:rsidRPr="4141356B">
              <w:rPr>
                <w:rStyle w:val="IntenseEmphasis"/>
                <w:sz w:val="44"/>
                <w:szCs w:val="44"/>
                <w:lang w:val="sv-SE"/>
              </w:rPr>
              <w:t>Pieropan</w:t>
            </w:r>
          </w:p>
          <w:p w14:paraId="7CB5E047" w14:textId="5E687F00" w:rsidR="00692703" w:rsidRPr="00A069CE" w:rsidRDefault="00DA286A" w:rsidP="4141356B">
            <w:pPr>
              <w:pStyle w:val="ContactInfo"/>
              <w:rPr>
                <w:lang w:val="sv-SE"/>
              </w:rPr>
            </w:pPr>
            <w:r w:rsidRPr="4141356B">
              <w:rPr>
                <w:lang w:val="sv-SE"/>
              </w:rPr>
              <w:t>G</w:t>
            </w:r>
            <w:r w:rsidR="00350023" w:rsidRPr="4141356B">
              <w:rPr>
                <w:lang w:val="sv-SE"/>
              </w:rPr>
              <w:t>öteborg</w:t>
            </w:r>
            <w:r w:rsidR="00692703" w:rsidRPr="4141356B">
              <w:rPr>
                <w:lang w:val="sv-SE"/>
              </w:rPr>
              <w:t xml:space="preserve"> </w:t>
            </w:r>
            <w:sdt>
              <w:sdtPr>
                <w:alias w:val="Divider dot:"/>
                <w:tag w:val="Divider dot:"/>
                <w:id w:val="2052592237"/>
                <w:placeholder>
                  <w:docPart w:val="22D6186A9A014E9F85B0B073200BEEC3"/>
                </w:placeholder>
                <w:temporary/>
                <w:showingPlcHdr/>
                <w15:appearance w15:val="hidden"/>
              </w:sdtPr>
              <w:sdtContent>
                <w:r w:rsidR="00692703" w:rsidRPr="4141356B">
                  <w:rPr>
                    <w:lang w:val="sv-SE"/>
                  </w:rPr>
                  <w:t>·</w:t>
                </w:r>
              </w:sdtContent>
            </w:sdt>
            <w:r w:rsidR="00692703" w:rsidRPr="4141356B">
              <w:rPr>
                <w:lang w:val="sv-SE"/>
              </w:rPr>
              <w:t xml:space="preserve"> </w:t>
            </w:r>
            <w:r w:rsidR="007F3F3C" w:rsidRPr="4141356B">
              <w:rPr>
                <w:lang w:val="sv-SE"/>
              </w:rPr>
              <w:t>+</w:t>
            </w:r>
            <w:proofErr w:type="gramStart"/>
            <w:r w:rsidR="007F3F3C" w:rsidRPr="4141356B">
              <w:rPr>
                <w:lang w:val="sv-SE"/>
              </w:rPr>
              <w:t>467</w:t>
            </w:r>
            <w:r w:rsidR="117C3C86" w:rsidRPr="4141356B">
              <w:rPr>
                <w:lang w:val="sv-SE"/>
              </w:rPr>
              <w:t>93397084</w:t>
            </w:r>
            <w:proofErr w:type="gramEnd"/>
          </w:p>
          <w:p w14:paraId="59668B37" w14:textId="01D13BE4" w:rsidR="00692703" w:rsidRPr="00A069CE" w:rsidRDefault="7FCC8EB6" w:rsidP="4141356B">
            <w:pPr>
              <w:pStyle w:val="ContactInfoEmphasis"/>
              <w:rPr>
                <w:lang w:val="sv-SE"/>
              </w:rPr>
            </w:pPr>
            <w:r w:rsidRPr="4141356B">
              <w:rPr>
                <w:lang w:val="sv-SE"/>
              </w:rPr>
              <w:t>Igorpieropan</w:t>
            </w:r>
            <w:r w:rsidR="007F3F3C" w:rsidRPr="4141356B">
              <w:rPr>
                <w:lang w:val="sv-SE"/>
              </w:rPr>
              <w:t>@gmail.com</w:t>
            </w:r>
            <w:r w:rsidR="00692703" w:rsidRPr="4141356B">
              <w:rPr>
                <w:lang w:val="sv-SE"/>
              </w:rPr>
              <w:t xml:space="preserve"> </w:t>
            </w:r>
            <w:sdt>
              <w:sdtPr>
                <w:alias w:val="Divider dot:"/>
                <w:tag w:val="Divider dot:"/>
                <w:id w:val="175015320"/>
                <w:placeholder>
                  <w:docPart w:val="68874ED13121416FA6D105F63EC7F32F"/>
                </w:placeholder>
                <w:temporary/>
                <w:showingPlcHdr/>
                <w15:appearance w15:val="hidden"/>
              </w:sdtPr>
              <w:sdtContent>
                <w:r w:rsidR="00692703" w:rsidRPr="4141356B">
                  <w:rPr>
                    <w:lang w:val="sv-SE"/>
                  </w:rPr>
                  <w:t>·</w:t>
                </w:r>
              </w:sdtContent>
            </w:sdt>
            <w:r w:rsidR="00692703" w:rsidRPr="4141356B">
              <w:rPr>
                <w:lang w:val="sv-SE"/>
              </w:rPr>
              <w:t xml:space="preserve"> </w:t>
            </w:r>
            <w:hyperlink r:id="rId7">
              <w:r w:rsidR="1681FE75" w:rsidRPr="4141356B">
                <w:rPr>
                  <w:bCs/>
                  <w:lang w:val="sv-SE"/>
                </w:rPr>
                <w:t>linkedin.com/in/</w:t>
              </w:r>
              <w:proofErr w:type="spellStart"/>
              <w:r w:rsidR="1681FE75" w:rsidRPr="4141356B">
                <w:rPr>
                  <w:bCs/>
                  <w:lang w:val="sv-SE"/>
                </w:rPr>
                <w:t>igor-pieropan</w:t>
              </w:r>
              <w:proofErr w:type="spellEnd"/>
            </w:hyperlink>
          </w:p>
          <w:p w14:paraId="25FABF4F" w14:textId="01CBF1FB" w:rsidR="644D5C98" w:rsidRDefault="644D5C98" w:rsidP="4141356B">
            <w:pPr>
              <w:pStyle w:val="ContactInfoEmphasis"/>
              <w:rPr>
                <w:bCs/>
                <w:lang w:val="sv-SE"/>
              </w:rPr>
            </w:pPr>
            <w:proofErr w:type="spellStart"/>
            <w:r w:rsidRPr="4141356B">
              <w:rPr>
                <w:bCs/>
                <w:lang w:val="sv-SE"/>
              </w:rPr>
              <w:t>GitHub</w:t>
            </w:r>
            <w:proofErr w:type="spellEnd"/>
            <w:r w:rsidRPr="4141356B">
              <w:rPr>
                <w:bCs/>
                <w:lang w:val="sv-SE"/>
              </w:rPr>
              <w:t xml:space="preserve"> - </w:t>
            </w:r>
            <w:hyperlink r:id="rId8">
              <w:proofErr w:type="spellStart"/>
              <w:r w:rsidRPr="4141356B">
                <w:rPr>
                  <w:bCs/>
                  <w:lang w:val="sv-SE"/>
                </w:rPr>
                <w:t>ipieropan</w:t>
              </w:r>
              <w:proofErr w:type="spellEnd"/>
            </w:hyperlink>
          </w:p>
          <w:p w14:paraId="3238DBBC" w14:textId="77777777" w:rsidR="00A069CE" w:rsidRDefault="00A069CE" w:rsidP="00B37A82">
            <w:pPr>
              <w:pStyle w:val="ContactInfoEmphasis"/>
              <w:contextualSpacing w:val="0"/>
              <w:rPr>
                <w:lang w:val="sv-SE"/>
              </w:rPr>
            </w:pPr>
          </w:p>
          <w:p w14:paraId="58E0630C" w14:textId="77777777" w:rsidR="00A069CE" w:rsidRDefault="00A069CE" w:rsidP="00B37A82">
            <w:pPr>
              <w:pStyle w:val="ContactInfoEmphasis"/>
              <w:contextualSpacing w:val="0"/>
              <w:rPr>
                <w:lang w:val="sv-SE"/>
              </w:rPr>
            </w:pPr>
          </w:p>
          <w:p w14:paraId="686A0857" w14:textId="4A52785D" w:rsidR="00A069CE" w:rsidRPr="00A069CE" w:rsidRDefault="00A069CE" w:rsidP="00B37A82">
            <w:pPr>
              <w:pStyle w:val="ContactInfoEmphasis"/>
              <w:contextualSpacing w:val="0"/>
              <w:rPr>
                <w:lang w:val="sv-SE"/>
              </w:rPr>
            </w:pPr>
          </w:p>
        </w:tc>
      </w:tr>
      <w:tr w:rsidR="009571D8" w:rsidRPr="00CF1A49" w14:paraId="74016816" w14:textId="77777777" w:rsidTr="0F909482">
        <w:tc>
          <w:tcPr>
            <w:tcW w:w="9360" w:type="dxa"/>
            <w:tcMar>
              <w:top w:w="432" w:type="dxa"/>
            </w:tcMar>
          </w:tcPr>
          <w:p w14:paraId="719A467C" w14:textId="068B8F58" w:rsidR="00C43ABD" w:rsidRDefault="7D20547F" w:rsidP="4141356B">
            <w:pPr>
              <w:tabs>
                <w:tab w:val="left" w:pos="142"/>
              </w:tabs>
              <w:spacing w:before="240"/>
              <w:jc w:val="center"/>
              <w:rPr>
                <w:b/>
                <w:bCs/>
              </w:rPr>
            </w:pPr>
            <w:r w:rsidRPr="4141356B">
              <w:rPr>
                <w:b/>
                <w:bCs/>
              </w:rPr>
              <w:t>SOFTWARE DEVELOPMENT</w:t>
            </w:r>
          </w:p>
          <w:p w14:paraId="468EEC05" w14:textId="1AC413BD" w:rsidR="001755A8" w:rsidRPr="00CF1A49" w:rsidRDefault="00FC7893" w:rsidP="4141356B">
            <w:pPr>
              <w:pStyle w:val="ListParagraph"/>
              <w:tabs>
                <w:tab w:val="left" w:pos="142"/>
              </w:tabs>
              <w:spacing w:before="240" w:line="259" w:lineRule="auto"/>
              <w:ind w:left="1001"/>
              <w:jc w:val="both"/>
            </w:pPr>
            <w:r>
              <w:t>Beginning career on Software Development with experience on React</w:t>
            </w:r>
            <w:r w:rsidR="0071599A">
              <w:t>.js</w:t>
            </w:r>
            <w:r>
              <w:t>, Typescript, AWS Amplify</w:t>
            </w:r>
            <w:r w:rsidR="5D2FA8E0">
              <w:t>, bootstrap, git.</w:t>
            </w:r>
          </w:p>
        </w:tc>
      </w:tr>
    </w:tbl>
    <w:p w14:paraId="7502FFE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1543711706"/>
          <w:placeholder>
            <w:docPart w:val="67C2887DD4B0401182CE8A7231DC59C2"/>
          </w:placeholder>
          <w:temporary/>
          <w:showingPlcHdr/>
          <w15:appearance w15:val="hidden"/>
        </w:sdtPr>
        <w:sdtContent>
          <w:r w:rsidR="43075B95">
            <w:t>Experience</w:t>
          </w:r>
        </w:sdtContent>
      </w:sdt>
    </w:p>
    <w:p w14:paraId="4123CAE4" w14:textId="241F3A87" w:rsidR="43075B95" w:rsidRDefault="43075B95"/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1D0BF1" w:rsidRPr="00CF1A49" w14:paraId="3F11DBDA" w14:textId="77777777" w:rsidTr="0F909482">
        <w:tc>
          <w:tcPr>
            <w:tcW w:w="9355" w:type="dxa"/>
          </w:tcPr>
          <w:p w14:paraId="0F1F96E3" w14:textId="1E52D532" w:rsidR="001D0BF1" w:rsidRPr="00CF1A49" w:rsidRDefault="00AF7927" w:rsidP="4141356B">
            <w:pPr>
              <w:pStyle w:val="Heading3"/>
            </w:pPr>
            <w:r>
              <w:t>feb</w:t>
            </w:r>
            <w:r w:rsidR="175D501D">
              <w:t xml:space="preserve"> </w:t>
            </w:r>
            <w:r w:rsidR="330EC465">
              <w:t>202</w:t>
            </w:r>
            <w:r>
              <w:t>3</w:t>
            </w:r>
            <w:r w:rsidR="21B850F6">
              <w:t xml:space="preserve"> – </w:t>
            </w:r>
            <w:r w:rsidR="007E5DE8">
              <w:t>current</w:t>
            </w:r>
          </w:p>
          <w:p w14:paraId="49EC39D6" w14:textId="255101B0" w:rsidR="00EA45EB" w:rsidRDefault="00165DB8" w:rsidP="43075B95">
            <w:pPr>
              <w:pStyle w:val="Heading2"/>
              <w:rPr>
                <w:rStyle w:val="SubtleReference"/>
              </w:rPr>
            </w:pPr>
            <w:r w:rsidRPr="007B127A">
              <w:t>Vehicle assembler</w:t>
            </w:r>
            <w:r w:rsidR="43075B95">
              <w:t xml:space="preserve">, </w:t>
            </w:r>
            <w:r w:rsidR="007E5DE8">
              <w:rPr>
                <w:rStyle w:val="SubtleReference"/>
              </w:rPr>
              <w:t>Tranpenad</w:t>
            </w:r>
            <w:r w:rsidR="007155A4">
              <w:rPr>
                <w:rStyle w:val="SubtleReference"/>
              </w:rPr>
              <w:t xml:space="preserve"> Bemanning</w:t>
            </w:r>
            <w:r w:rsidR="43075B95" w:rsidRPr="4141356B">
              <w:rPr>
                <w:rStyle w:val="SubtleReference"/>
              </w:rPr>
              <w:t>.</w:t>
            </w:r>
          </w:p>
          <w:p w14:paraId="4D78B98A" w14:textId="276F26ED" w:rsidR="00554286" w:rsidRPr="00FC7893" w:rsidRDefault="00554286" w:rsidP="00554286">
            <w:r>
              <w:t xml:space="preserve">I am currently working for IAC Group </w:t>
            </w:r>
            <w:r w:rsidR="003D0E60">
              <w:t xml:space="preserve">via </w:t>
            </w:r>
            <w:proofErr w:type="spellStart"/>
            <w:r w:rsidR="003D0E60">
              <w:t>Tranpenad</w:t>
            </w:r>
            <w:proofErr w:type="spellEnd"/>
            <w:r w:rsidR="003D0E60">
              <w:t xml:space="preserve"> as a </w:t>
            </w:r>
            <w:r w:rsidR="007B127A" w:rsidRPr="007B127A">
              <w:t>Vehicle assembler</w:t>
            </w:r>
            <w:r w:rsidR="007B127A">
              <w:t xml:space="preserve">. I work in the </w:t>
            </w:r>
            <w:r w:rsidR="00165DB8">
              <w:t>cockpit where</w:t>
            </w:r>
            <w:r w:rsidR="008158DB" w:rsidRPr="008158DB">
              <w:t xml:space="preserve"> we assemble all parts of the dashboard of Volvo cars</w:t>
            </w:r>
            <w:r w:rsidR="008158DB">
              <w:t>.</w:t>
            </w:r>
          </w:p>
          <w:p w14:paraId="0D91CCC5" w14:textId="77777777" w:rsidR="00AF7927" w:rsidRDefault="00AF7927" w:rsidP="4141356B"/>
          <w:p w14:paraId="2067CE7A" w14:textId="77777777" w:rsidR="00AF7927" w:rsidRPr="00CF1A49" w:rsidRDefault="00AF7927" w:rsidP="00AF7927">
            <w:pPr>
              <w:pStyle w:val="Heading3"/>
            </w:pPr>
            <w:r>
              <w:t>APr 2022 – Nov 2022</w:t>
            </w:r>
          </w:p>
          <w:p w14:paraId="4968F2C4" w14:textId="6A28A670" w:rsidR="00AF7927" w:rsidRDefault="00D5135C" w:rsidP="00AF7927">
            <w:pPr>
              <w:pStyle w:val="Heading2"/>
              <w:rPr>
                <w:rStyle w:val="SubtleReference"/>
              </w:rPr>
            </w:pPr>
            <w:r>
              <w:t>Frontend</w:t>
            </w:r>
            <w:r w:rsidR="00AF7927">
              <w:t xml:space="preserve"> developer, </w:t>
            </w:r>
            <w:r w:rsidR="00AF7927" w:rsidRPr="4141356B">
              <w:rPr>
                <w:rStyle w:val="SubtleReference"/>
              </w:rPr>
              <w:t>SEBRATEC.</w:t>
            </w:r>
          </w:p>
          <w:p w14:paraId="5A3617E0" w14:textId="7F9669A9" w:rsidR="00AF7927" w:rsidRPr="00FC7893" w:rsidRDefault="00AF7927" w:rsidP="00AF7927">
            <w:r>
              <w:t xml:space="preserve">I did an internship as a </w:t>
            </w:r>
            <w:r w:rsidR="006830F7">
              <w:t>Frontend developer</w:t>
            </w:r>
            <w:r>
              <w:t xml:space="preserve"> at </w:t>
            </w:r>
            <w:proofErr w:type="spellStart"/>
            <w:r>
              <w:t>Sebratec</w:t>
            </w:r>
            <w:proofErr w:type="spellEnd"/>
            <w:r>
              <w:t xml:space="preserve">. I worked on </w:t>
            </w:r>
            <w:r w:rsidR="006830F7">
              <w:t xml:space="preserve">the app </w:t>
            </w:r>
            <w:proofErr w:type="spellStart"/>
            <w:r w:rsidR="006830F7">
              <w:t>Insoner</w:t>
            </w:r>
            <w:proofErr w:type="spellEnd"/>
            <w:r w:rsidR="002212A9">
              <w:t xml:space="preserve"> </w:t>
            </w:r>
            <w:r>
              <w:t>creating</w:t>
            </w:r>
            <w:r w:rsidR="004A1F57">
              <w:t xml:space="preserve"> </w:t>
            </w:r>
            <w:r w:rsidR="002212A9">
              <w:t>new pages and improvin</w:t>
            </w:r>
            <w:r w:rsidR="006D3341">
              <w:t>g</w:t>
            </w:r>
            <w:r w:rsidR="002212A9">
              <w:t xml:space="preserve"> the code.</w:t>
            </w:r>
            <w:r>
              <w:t xml:space="preserve"> In this project I used React.js, typescript, bootstrap, git &amp; AWS Amplify.</w:t>
            </w:r>
          </w:p>
          <w:p w14:paraId="0CA43DE0" w14:textId="7225DEA8" w:rsidR="001E3120" w:rsidRPr="00CF1A49" w:rsidRDefault="001E3120" w:rsidP="4141356B"/>
          <w:p w14:paraId="1D023422" w14:textId="551B347C" w:rsidR="001E3120" w:rsidRPr="00CF1A49" w:rsidRDefault="3AC4BF21" w:rsidP="43075B95">
            <w:pPr>
              <w:pStyle w:val="Heading3"/>
            </w:pPr>
            <w:r>
              <w:t>oct</w:t>
            </w:r>
            <w:r w:rsidR="43075B95">
              <w:t xml:space="preserve"> 20</w:t>
            </w:r>
            <w:r w:rsidR="30E07825">
              <w:t>21</w:t>
            </w:r>
            <w:r w:rsidR="43075B95">
              <w:t xml:space="preserve"> – a</w:t>
            </w:r>
            <w:r w:rsidR="0C594861">
              <w:t xml:space="preserve">pr </w:t>
            </w:r>
            <w:r w:rsidR="43075B95">
              <w:t>20</w:t>
            </w:r>
            <w:r w:rsidR="11540A1A">
              <w:t>22</w:t>
            </w:r>
          </w:p>
          <w:p w14:paraId="67037F1D" w14:textId="131993D9" w:rsidR="001E3120" w:rsidRPr="00CF1A49" w:rsidRDefault="11540A1A" w:rsidP="4141356B">
            <w:pPr>
              <w:pStyle w:val="Heading2"/>
              <w:rPr>
                <w:rStyle w:val="SubtleReference"/>
              </w:rPr>
            </w:pPr>
            <w:r>
              <w:t>Cook</w:t>
            </w:r>
            <w:r w:rsidR="43075B95">
              <w:t xml:space="preserve">, </w:t>
            </w:r>
            <w:r w:rsidR="26602C60" w:rsidRPr="4141356B">
              <w:rPr>
                <w:rStyle w:val="SubtleReference"/>
              </w:rPr>
              <w:t>BRÖDERNAS ALINGSÅS</w:t>
            </w:r>
          </w:p>
          <w:p w14:paraId="633A71B6" w14:textId="64316C20" w:rsidR="001E3120" w:rsidRPr="00CF1A49" w:rsidRDefault="26602C60" w:rsidP="4141356B">
            <w:pPr>
              <w:tabs>
                <w:tab w:val="left" w:pos="1372"/>
                <w:tab w:val="left" w:pos="1624"/>
                <w:tab w:val="left" w:pos="5387"/>
                <w:tab w:val="left" w:pos="5812"/>
                <w:tab w:val="left" w:pos="7083"/>
              </w:tabs>
              <w:contextualSpacing w:val="0"/>
              <w:rPr>
                <w:rFonts w:ascii="Calibri" w:eastAsia="Calibri" w:hAnsi="Calibri" w:cs="Calibri"/>
              </w:rPr>
            </w:pPr>
            <w:r w:rsidRPr="4141356B">
              <w:rPr>
                <w:rFonts w:ascii="Calibri" w:hAnsi="Calibri"/>
              </w:rPr>
              <w:t xml:space="preserve">My tasks in the kitchen are cooking, baking pizzas, frying, preparing burgers, goods management, </w:t>
            </w:r>
            <w:proofErr w:type="gramStart"/>
            <w:r w:rsidRPr="4141356B">
              <w:rPr>
                <w:rFonts w:ascii="Calibri" w:hAnsi="Calibri"/>
              </w:rPr>
              <w:t>do</w:t>
            </w:r>
            <w:proofErr w:type="gramEnd"/>
            <w:r w:rsidRPr="4141356B">
              <w:rPr>
                <w:rFonts w:ascii="Calibri" w:hAnsi="Calibri"/>
              </w:rPr>
              <w:t xml:space="preserve"> the dishes and clean the kitchen.</w:t>
            </w:r>
          </w:p>
          <w:p w14:paraId="1E3A566A" w14:textId="54034489" w:rsidR="001E3120" w:rsidRPr="00CF1A49" w:rsidRDefault="001E3120" w:rsidP="4141356B">
            <w:pPr>
              <w:rPr>
                <w:rFonts w:ascii="Calibri" w:hAnsi="Calibri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9BCD53936DE44504B089E5DB8DF0237F"/>
        </w:placeholder>
        <w:temporary/>
        <w:showingPlcHdr/>
        <w15:appearance w15:val="hidden"/>
      </w:sdtPr>
      <w:sdtContent>
        <w:p w14:paraId="78E00A1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1D0BF1" w:rsidRPr="00CF1A49" w14:paraId="1A201787" w14:textId="77777777" w:rsidTr="4141356B">
        <w:tc>
          <w:tcPr>
            <w:tcW w:w="9355" w:type="dxa"/>
          </w:tcPr>
          <w:p w14:paraId="43005AB6" w14:textId="238B93A8" w:rsidR="004B4350" w:rsidRPr="00FC7893" w:rsidRDefault="004B4350" w:rsidP="004B4350">
            <w:pPr>
              <w:pStyle w:val="Heading3"/>
              <w:rPr>
                <w:lang w:val="sv-SE"/>
              </w:rPr>
            </w:pPr>
            <w:r>
              <w:rPr>
                <w:lang w:val="sv-SE"/>
              </w:rPr>
              <w:t>aug</w:t>
            </w:r>
            <w:r w:rsidRPr="00FC7893">
              <w:rPr>
                <w:lang w:val="sv-SE"/>
              </w:rPr>
              <w:t xml:space="preserve"> 202</w:t>
            </w:r>
            <w:r>
              <w:rPr>
                <w:lang w:val="sv-SE"/>
              </w:rPr>
              <w:t>3</w:t>
            </w:r>
            <w:r w:rsidRPr="00FC7893">
              <w:rPr>
                <w:lang w:val="sv-SE"/>
              </w:rPr>
              <w:t xml:space="preserve"> – apr 202</w:t>
            </w:r>
            <w:r>
              <w:rPr>
                <w:lang w:val="sv-SE"/>
              </w:rPr>
              <w:t>5</w:t>
            </w:r>
          </w:p>
          <w:p w14:paraId="326D625F" w14:textId="3C50EEC9" w:rsidR="004B4350" w:rsidRDefault="004B4350" w:rsidP="4141356B">
            <w:pPr>
              <w:pStyle w:val="Heading3"/>
              <w:rPr>
                <w:b w:val="0"/>
                <w:lang w:val="sv-SE"/>
              </w:rPr>
            </w:pPr>
            <w:r>
              <w:rPr>
                <w:color w:val="1D824C" w:themeColor="accent1"/>
                <w:sz w:val="26"/>
                <w:szCs w:val="26"/>
                <w:lang w:val="sv-SE"/>
              </w:rPr>
              <w:t>Frontend</w:t>
            </w:r>
            <w:r w:rsidR="00BA230D">
              <w:rPr>
                <w:color w:val="1D824C" w:themeColor="accent1"/>
                <w:sz w:val="26"/>
                <w:szCs w:val="26"/>
                <w:lang w:val="sv-SE"/>
              </w:rPr>
              <w:t xml:space="preserve"> Development</w:t>
            </w:r>
            <w:r w:rsidRPr="004B4350">
              <w:rPr>
                <w:color w:val="1D824C" w:themeColor="accent1"/>
                <w:sz w:val="26"/>
                <w:szCs w:val="26"/>
                <w:lang w:val="sv-SE"/>
              </w:rPr>
              <w:t>,</w:t>
            </w:r>
            <w:r w:rsidRPr="00FC7893">
              <w:rPr>
                <w:lang w:val="sv-SE"/>
              </w:rPr>
              <w:t xml:space="preserve"> </w:t>
            </w:r>
            <w:r>
              <w:rPr>
                <w:b w:val="0"/>
                <w:lang w:val="sv-SE"/>
              </w:rPr>
              <w:t>m</w:t>
            </w:r>
            <w:r w:rsidRPr="004B4350">
              <w:rPr>
                <w:b w:val="0"/>
                <w:lang w:val="sv-SE"/>
              </w:rPr>
              <w:t>edieinstitutet, G</w:t>
            </w:r>
            <w:r>
              <w:rPr>
                <w:b w:val="0"/>
                <w:lang w:val="sv-SE"/>
              </w:rPr>
              <w:t>öteborg</w:t>
            </w:r>
          </w:p>
          <w:p w14:paraId="346FDAD5" w14:textId="5F8259AB" w:rsidR="004B4350" w:rsidRDefault="004B4350" w:rsidP="4141356B">
            <w:pPr>
              <w:pStyle w:val="Heading3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4B4350">
              <w:rPr>
                <w:rFonts w:eastAsiaTheme="minorHAnsi" w:cstheme="minorBidi"/>
                <w:b w:val="0"/>
                <w:caps w:val="0"/>
                <w:szCs w:val="22"/>
              </w:rPr>
              <w:t xml:space="preserve">Course content: HTML, CSS, JavaScript,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UX/</w:t>
            </w:r>
            <w:r w:rsidR="00073CCF">
              <w:rPr>
                <w:rFonts w:eastAsiaTheme="minorHAnsi" w:cstheme="minorBidi"/>
                <w:b w:val="0"/>
                <w:caps w:val="0"/>
                <w:szCs w:val="22"/>
              </w:rPr>
              <w:t>Usability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,</w:t>
            </w:r>
            <w:r w:rsidRPr="004B4350">
              <w:rPr>
                <w:rFonts w:eastAsiaTheme="minorHAnsi" w:cstheme="minorBidi"/>
                <w:b w:val="0"/>
                <w:caps w:val="0"/>
                <w:szCs w:val="22"/>
              </w:rPr>
              <w:t xml:space="preserve"> testing.</w:t>
            </w:r>
          </w:p>
          <w:p w14:paraId="13E0FDB7" w14:textId="77777777" w:rsidR="004B4350" w:rsidRPr="004B4350" w:rsidRDefault="004B4350" w:rsidP="4141356B">
            <w:pPr>
              <w:pStyle w:val="Heading3"/>
              <w:rPr>
                <w:rFonts w:eastAsiaTheme="minorHAnsi" w:cstheme="minorBidi"/>
                <w:b w:val="0"/>
                <w:caps w:val="0"/>
                <w:szCs w:val="22"/>
              </w:rPr>
            </w:pPr>
          </w:p>
          <w:p w14:paraId="45EFF158" w14:textId="3EF404EA" w:rsidR="001D0BF1" w:rsidRPr="00FC7893" w:rsidRDefault="23A9F6C3" w:rsidP="4141356B">
            <w:pPr>
              <w:pStyle w:val="Heading3"/>
              <w:rPr>
                <w:lang w:val="sv-SE"/>
              </w:rPr>
            </w:pPr>
            <w:r w:rsidRPr="00FC7893">
              <w:rPr>
                <w:lang w:val="sv-SE"/>
              </w:rPr>
              <w:t xml:space="preserve">Dec </w:t>
            </w:r>
            <w:r w:rsidR="530474B7" w:rsidRPr="00FC7893">
              <w:rPr>
                <w:lang w:val="sv-SE"/>
              </w:rPr>
              <w:t>20</w:t>
            </w:r>
            <w:r w:rsidR="26503435" w:rsidRPr="00FC7893">
              <w:rPr>
                <w:lang w:val="sv-SE"/>
              </w:rPr>
              <w:t>21 – apr 2022</w:t>
            </w:r>
          </w:p>
          <w:p w14:paraId="083D49ED" w14:textId="6192152A" w:rsidR="26503435" w:rsidRPr="00FC7893" w:rsidRDefault="26503435" w:rsidP="4141356B">
            <w:pPr>
              <w:pStyle w:val="Heading2"/>
              <w:spacing w:line="259" w:lineRule="auto"/>
              <w:rPr>
                <w:rStyle w:val="SubtleReference"/>
                <w:lang w:val="sv-SE"/>
              </w:rPr>
            </w:pPr>
            <w:r w:rsidRPr="00FC7893">
              <w:rPr>
                <w:lang w:val="sv-SE"/>
              </w:rPr>
              <w:t>Programmering .Net</w:t>
            </w:r>
            <w:r w:rsidR="21B850F6" w:rsidRPr="00FC7893">
              <w:rPr>
                <w:lang w:val="sv-SE"/>
              </w:rPr>
              <w:t xml:space="preserve">, </w:t>
            </w:r>
            <w:r w:rsidR="5605E14E" w:rsidRPr="00FC7893">
              <w:rPr>
                <w:rStyle w:val="SubtleReference"/>
                <w:lang w:val="sv-SE"/>
              </w:rPr>
              <w:t>LEXICON</w:t>
            </w:r>
            <w:r w:rsidR="03809B7E" w:rsidRPr="00FC7893">
              <w:rPr>
                <w:rStyle w:val="SubtleReference"/>
                <w:lang w:val="sv-SE"/>
              </w:rPr>
              <w:t xml:space="preserve"> YRKESUTBILDNING I VÄST</w:t>
            </w:r>
            <w:r w:rsidR="5605E14E" w:rsidRPr="00FC7893">
              <w:rPr>
                <w:rStyle w:val="SubtleReference"/>
                <w:lang w:val="sv-SE"/>
              </w:rPr>
              <w:t xml:space="preserve"> </w:t>
            </w:r>
          </w:p>
          <w:p w14:paraId="2E5F53D6" w14:textId="3999BCBA" w:rsidR="007538DC" w:rsidRPr="00CF1A49" w:rsidRDefault="127192A7" w:rsidP="4141356B">
            <w:r>
              <w:t>Course content: C#, HTM</w:t>
            </w:r>
            <w:r w:rsidR="77BAC38C">
              <w:t>L, CSS, JavaScript, SQL Database, testing, ASP .NET MVC, Azure</w:t>
            </w:r>
            <w:r w:rsidR="4B0A360E">
              <w:t>.</w:t>
            </w:r>
          </w:p>
        </w:tc>
      </w:tr>
      <w:tr w:rsidR="00F61DF9" w:rsidRPr="00CF1A49" w14:paraId="0DCDADE5" w14:textId="77777777" w:rsidTr="4141356B">
        <w:tc>
          <w:tcPr>
            <w:tcW w:w="9355" w:type="dxa"/>
            <w:tcMar>
              <w:top w:w="216" w:type="dxa"/>
            </w:tcMar>
          </w:tcPr>
          <w:p w14:paraId="5C336744" w14:textId="3046F8F3" w:rsidR="00F61DF9" w:rsidRPr="00FC7893" w:rsidRDefault="4B0A360E" w:rsidP="4141356B">
            <w:pPr>
              <w:pStyle w:val="Heading3"/>
              <w:rPr>
                <w:lang w:val="sv-SE"/>
              </w:rPr>
            </w:pPr>
            <w:r w:rsidRPr="00FC7893">
              <w:rPr>
                <w:lang w:val="sv-SE"/>
              </w:rPr>
              <w:t xml:space="preserve">Aug </w:t>
            </w:r>
            <w:r w:rsidR="530474B7" w:rsidRPr="00FC7893">
              <w:rPr>
                <w:lang w:val="sv-SE"/>
              </w:rPr>
              <w:t>20</w:t>
            </w:r>
            <w:r w:rsidR="6B5BD75C" w:rsidRPr="00FC7893">
              <w:rPr>
                <w:lang w:val="sv-SE"/>
              </w:rPr>
              <w:t>20 – feb 2021</w:t>
            </w:r>
          </w:p>
          <w:p w14:paraId="3A7A6031" w14:textId="691B9122" w:rsidR="00F61DF9" w:rsidRPr="00FC7893" w:rsidRDefault="6B5BD75C" w:rsidP="4141356B">
            <w:pPr>
              <w:pStyle w:val="Heading2"/>
              <w:rPr>
                <w:rStyle w:val="SubtleReference"/>
                <w:lang w:val="sv-SE"/>
              </w:rPr>
            </w:pPr>
            <w:r w:rsidRPr="00FC7893">
              <w:rPr>
                <w:lang w:val="sv-SE"/>
              </w:rPr>
              <w:t>Sfi - vuxenutbildningen</w:t>
            </w:r>
            <w:r w:rsidR="426A6BD1" w:rsidRPr="00FC7893">
              <w:rPr>
                <w:lang w:val="sv-SE"/>
              </w:rPr>
              <w:t xml:space="preserve">, </w:t>
            </w:r>
            <w:r w:rsidR="58A7C57F" w:rsidRPr="00FC7893">
              <w:rPr>
                <w:rStyle w:val="SubtleReference"/>
                <w:lang w:val="sv-SE"/>
              </w:rPr>
              <w:t>KOMVUX ALINGSÅS</w:t>
            </w:r>
          </w:p>
          <w:p w14:paraId="540A48BA" w14:textId="2153A896" w:rsidR="00F61DF9" w:rsidRDefault="0B9831F7" w:rsidP="4141356B">
            <w:r>
              <w:t>There I learned Swedish language.</w:t>
            </w:r>
          </w:p>
          <w:p w14:paraId="1E203189" w14:textId="29894013" w:rsidR="00F61DF9" w:rsidRDefault="00F61DF9" w:rsidP="4141356B">
            <w:pPr>
              <w:pStyle w:val="Heading2"/>
              <w:rPr>
                <w:rStyle w:val="SubtleReference"/>
              </w:rPr>
            </w:pPr>
          </w:p>
          <w:p w14:paraId="524CE0C8" w14:textId="6BC2B616" w:rsidR="00F61DF9" w:rsidRDefault="2F71EE03" w:rsidP="4141356B">
            <w:pPr>
              <w:pStyle w:val="Heading3"/>
            </w:pPr>
            <w:r>
              <w:lastRenderedPageBreak/>
              <w:t>OCT 2020 – DEC 2020</w:t>
            </w:r>
          </w:p>
          <w:p w14:paraId="5A8C9D31" w14:textId="21315A12" w:rsidR="00F61DF9" w:rsidRDefault="2F71EE03" w:rsidP="4141356B">
            <w:pPr>
              <w:pStyle w:val="Heading2"/>
              <w:spacing w:line="259" w:lineRule="auto"/>
              <w:rPr>
                <w:rStyle w:val="SubtleReference"/>
              </w:rPr>
            </w:pPr>
            <w:r>
              <w:t xml:space="preserve">Programmering 1, </w:t>
            </w:r>
            <w:r w:rsidRPr="4141356B">
              <w:rPr>
                <w:rStyle w:val="SubtleReference"/>
              </w:rPr>
              <w:t>HERMODS</w:t>
            </w:r>
          </w:p>
          <w:p w14:paraId="26D495C7" w14:textId="00F0B7EE" w:rsidR="00F61DF9" w:rsidRDefault="2F71EE03" w:rsidP="008158DB">
            <w:r>
              <w:t>Course content: C# basics.</w:t>
            </w:r>
          </w:p>
          <w:p w14:paraId="2CCEB6E2" w14:textId="77777777" w:rsidR="00165DB8" w:rsidRPr="008158DB" w:rsidRDefault="00165DB8" w:rsidP="008158DB">
            <w:pPr>
              <w:rPr>
                <w:rStyle w:val="SubtleReference"/>
                <w:b w:val="0"/>
                <w:smallCaps w:val="0"/>
              </w:rPr>
            </w:pPr>
          </w:p>
          <w:p w14:paraId="26834D90" w14:textId="786FFD65" w:rsidR="00F61DF9" w:rsidRDefault="58A7C57F" w:rsidP="4141356B">
            <w:pPr>
              <w:pStyle w:val="Heading3"/>
            </w:pPr>
            <w:r>
              <w:t>2016 – 2018</w:t>
            </w:r>
          </w:p>
          <w:p w14:paraId="3B0D71A6" w14:textId="3B23562C" w:rsidR="00F61DF9" w:rsidRDefault="58A7C57F" w:rsidP="00FC7893">
            <w:pPr>
              <w:pStyle w:val="Heading2"/>
              <w:rPr>
                <w:rStyle w:val="SubtleReference"/>
              </w:rPr>
            </w:pPr>
            <w:r>
              <w:t xml:space="preserve">High school, </w:t>
            </w:r>
            <w:r w:rsidRPr="4141356B">
              <w:rPr>
                <w:rStyle w:val="SubtleReference"/>
              </w:rPr>
              <w:t xml:space="preserve">CIABC OBJETIVO </w:t>
            </w:r>
            <w:r w:rsidR="00FC7893">
              <w:rPr>
                <w:rStyle w:val="SubtleReference"/>
              </w:rPr>
              <w:t>–</w:t>
            </w:r>
            <w:r w:rsidRPr="4141356B">
              <w:rPr>
                <w:rStyle w:val="SubtleReference"/>
              </w:rPr>
              <w:t xml:space="preserve"> BRAZIL</w:t>
            </w:r>
          </w:p>
        </w:tc>
      </w:tr>
    </w:tbl>
    <w:p w14:paraId="2694F3B3" w14:textId="77777777" w:rsidR="00486277" w:rsidRPr="00CF1A49" w:rsidRDefault="00B37A82" w:rsidP="00486277">
      <w:pPr>
        <w:pStyle w:val="Heading1"/>
      </w:pPr>
      <w:r>
        <w:lastRenderedPageBreak/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A0632" w:rsidRPr="006E1507" w14:paraId="34A46ACA" w14:textId="77777777" w:rsidTr="4141356B">
        <w:tc>
          <w:tcPr>
            <w:tcW w:w="4675" w:type="dxa"/>
          </w:tcPr>
          <w:p w14:paraId="3B55D4C6" w14:textId="77777777" w:rsidR="001E3120" w:rsidRPr="006E1507" w:rsidRDefault="00B37A82" w:rsidP="006E1507">
            <w:pPr>
              <w:pStyle w:val="ListBullet"/>
              <w:contextualSpacing w:val="0"/>
            </w:pPr>
            <w:r>
              <w:t>Brazilian Portuguese native</w:t>
            </w:r>
          </w:p>
          <w:p w14:paraId="66D072FD" w14:textId="77777777" w:rsidR="001F4E6D" w:rsidRPr="006E1507" w:rsidRDefault="00B37A82" w:rsidP="00B37A82">
            <w:pPr>
              <w:pStyle w:val="ListBullet"/>
              <w:contextualSpacing w:val="0"/>
            </w:pPr>
            <w:r>
              <w:t>Fluent in English</w:t>
            </w:r>
          </w:p>
        </w:tc>
        <w:tc>
          <w:tcPr>
            <w:tcW w:w="4675" w:type="dxa"/>
            <w:tcMar>
              <w:left w:w="360" w:type="dxa"/>
            </w:tcMar>
          </w:tcPr>
          <w:p w14:paraId="65D8438D" w14:textId="79515211" w:rsidR="001E3120" w:rsidRPr="006E1507" w:rsidRDefault="00B37A82" w:rsidP="00B37A82">
            <w:pPr>
              <w:pStyle w:val="ListBullet"/>
              <w:contextualSpacing w:val="0"/>
            </w:pPr>
            <w:r>
              <w:t xml:space="preserve">Swedish – </w:t>
            </w:r>
            <w:r w:rsidR="00FC7893">
              <w:t>advanced</w:t>
            </w:r>
            <w:r w:rsidR="00C46C6A">
              <w:t xml:space="preserve"> level</w:t>
            </w:r>
          </w:p>
        </w:tc>
      </w:tr>
    </w:tbl>
    <w:p w14:paraId="3273B2F2" w14:textId="77777777" w:rsidR="00063F43" w:rsidRDefault="00063F43"/>
    <w:sectPr w:rsidR="00063F43" w:rsidSect="005A1B1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42DF" w14:textId="77777777" w:rsidR="00DD6048" w:rsidRDefault="00DD6048" w:rsidP="0068194B">
      <w:r>
        <w:separator/>
      </w:r>
    </w:p>
    <w:p w14:paraId="1FF03B55" w14:textId="77777777" w:rsidR="00DD6048" w:rsidRDefault="00DD6048"/>
    <w:p w14:paraId="5E20E8F2" w14:textId="77777777" w:rsidR="00DD6048" w:rsidRDefault="00DD6048"/>
  </w:endnote>
  <w:endnote w:type="continuationSeparator" w:id="0">
    <w:p w14:paraId="11A40C55" w14:textId="77777777" w:rsidR="00DD6048" w:rsidRDefault="00DD6048" w:rsidP="0068194B">
      <w:r>
        <w:continuationSeparator/>
      </w:r>
    </w:p>
    <w:p w14:paraId="5D79CA55" w14:textId="77777777" w:rsidR="00DD6048" w:rsidRDefault="00DD6048"/>
    <w:p w14:paraId="2453F439" w14:textId="77777777" w:rsidR="00DD6048" w:rsidRDefault="00DD6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21E32" w14:textId="3350A532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8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561BF0" w14:paraId="18D542BD" w14:textId="77777777" w:rsidTr="01561BF0">
      <w:tc>
        <w:tcPr>
          <w:tcW w:w="3120" w:type="dxa"/>
        </w:tcPr>
        <w:p w14:paraId="0DF1C037" w14:textId="7A0629DE" w:rsidR="01561BF0" w:rsidRDefault="01561BF0" w:rsidP="01561BF0">
          <w:pPr>
            <w:pStyle w:val="Header"/>
            <w:ind w:left="-115"/>
          </w:pPr>
        </w:p>
      </w:tc>
      <w:tc>
        <w:tcPr>
          <w:tcW w:w="3120" w:type="dxa"/>
        </w:tcPr>
        <w:p w14:paraId="7ABBCA89" w14:textId="2BE7722A" w:rsidR="01561BF0" w:rsidRDefault="01561BF0" w:rsidP="01561BF0">
          <w:pPr>
            <w:pStyle w:val="Header"/>
            <w:jc w:val="center"/>
          </w:pPr>
        </w:p>
      </w:tc>
      <w:tc>
        <w:tcPr>
          <w:tcW w:w="3120" w:type="dxa"/>
        </w:tcPr>
        <w:p w14:paraId="45FCC745" w14:textId="17F89C3D" w:rsidR="01561BF0" w:rsidRDefault="01561BF0" w:rsidP="01561BF0">
          <w:pPr>
            <w:pStyle w:val="Header"/>
            <w:ind w:right="-115"/>
            <w:jc w:val="right"/>
          </w:pPr>
        </w:p>
      </w:tc>
    </w:tr>
  </w:tbl>
  <w:p w14:paraId="58D74925" w14:textId="0A31BD20" w:rsidR="01561BF0" w:rsidRDefault="01561BF0" w:rsidP="01561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8215" w14:textId="77777777" w:rsidR="00DD6048" w:rsidRDefault="00DD6048" w:rsidP="0068194B">
      <w:r>
        <w:separator/>
      </w:r>
    </w:p>
    <w:p w14:paraId="5C4C599C" w14:textId="77777777" w:rsidR="00DD6048" w:rsidRDefault="00DD6048"/>
    <w:p w14:paraId="7816AAC8" w14:textId="77777777" w:rsidR="00DD6048" w:rsidRDefault="00DD6048"/>
  </w:footnote>
  <w:footnote w:type="continuationSeparator" w:id="0">
    <w:p w14:paraId="355A8215" w14:textId="77777777" w:rsidR="00DD6048" w:rsidRDefault="00DD6048" w:rsidP="0068194B">
      <w:r>
        <w:continuationSeparator/>
      </w:r>
    </w:p>
    <w:p w14:paraId="6C3D2AB4" w14:textId="77777777" w:rsidR="00DD6048" w:rsidRDefault="00DD6048"/>
    <w:p w14:paraId="019C3BBF" w14:textId="77777777" w:rsidR="00DD6048" w:rsidRDefault="00DD60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561BF0" w14:paraId="04510EAD" w14:textId="77777777" w:rsidTr="01561BF0">
      <w:tc>
        <w:tcPr>
          <w:tcW w:w="3120" w:type="dxa"/>
        </w:tcPr>
        <w:p w14:paraId="26398F50" w14:textId="40303EC5" w:rsidR="01561BF0" w:rsidRDefault="01561BF0" w:rsidP="01561BF0">
          <w:pPr>
            <w:pStyle w:val="Header"/>
            <w:ind w:left="-115"/>
          </w:pPr>
        </w:p>
      </w:tc>
      <w:tc>
        <w:tcPr>
          <w:tcW w:w="3120" w:type="dxa"/>
        </w:tcPr>
        <w:p w14:paraId="6F264435" w14:textId="1204C492" w:rsidR="01561BF0" w:rsidRDefault="01561BF0" w:rsidP="01561BF0">
          <w:pPr>
            <w:pStyle w:val="Header"/>
            <w:jc w:val="center"/>
          </w:pPr>
        </w:p>
      </w:tc>
      <w:tc>
        <w:tcPr>
          <w:tcW w:w="3120" w:type="dxa"/>
        </w:tcPr>
        <w:p w14:paraId="36A5EAB6" w14:textId="16974ABD" w:rsidR="01561BF0" w:rsidRDefault="01561BF0" w:rsidP="01561BF0">
          <w:pPr>
            <w:pStyle w:val="Header"/>
            <w:ind w:right="-115"/>
            <w:jc w:val="right"/>
          </w:pPr>
        </w:p>
      </w:tc>
    </w:tr>
  </w:tbl>
  <w:p w14:paraId="531D7290" w14:textId="48AE172C" w:rsidR="01561BF0" w:rsidRDefault="01561BF0" w:rsidP="01561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970D" w14:textId="3795682A" w:rsidR="00236D54" w:rsidRPr="004E01EB" w:rsidRDefault="00843B02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93DCAF4" wp14:editId="0D2AA1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27002474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ACF9D" id="Straight Connector 1" o:spid="_x0000_s1026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1A31C61"/>
    <w:multiLevelType w:val="hybridMultilevel"/>
    <w:tmpl w:val="8886DFA8"/>
    <w:lvl w:ilvl="0" w:tplc="3C0032DC">
      <w:start w:val="2020"/>
      <w:numFmt w:val="bullet"/>
      <w:lvlText w:val="-"/>
      <w:lvlJc w:val="left"/>
      <w:pPr>
        <w:ind w:left="1001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FF63DC3"/>
    <w:multiLevelType w:val="hybridMultilevel"/>
    <w:tmpl w:val="244C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C6043"/>
    <w:multiLevelType w:val="singleLevel"/>
    <w:tmpl w:val="9CF00FE0"/>
    <w:lvl w:ilvl="0">
      <w:start w:val="1"/>
      <w:numFmt w:val="bullet"/>
      <w:lvlText w:val=""/>
      <w:lvlJc w:val="left"/>
      <w:pPr>
        <w:tabs>
          <w:tab w:val="num" w:pos="0"/>
        </w:tabs>
        <w:ind w:left="1559" w:hanging="283"/>
      </w:pPr>
      <w:rPr>
        <w:rFonts w:ascii="Wingdings" w:hAnsi="Wingdings" w:hint="default"/>
      </w:rPr>
    </w:lvl>
  </w:abstractNum>
  <w:num w:numId="1" w16cid:durableId="319575096">
    <w:abstractNumId w:val="9"/>
  </w:num>
  <w:num w:numId="2" w16cid:durableId="2033844773">
    <w:abstractNumId w:val="8"/>
  </w:num>
  <w:num w:numId="3" w16cid:durableId="1453135158">
    <w:abstractNumId w:val="7"/>
  </w:num>
  <w:num w:numId="4" w16cid:durableId="470948114">
    <w:abstractNumId w:val="6"/>
  </w:num>
  <w:num w:numId="5" w16cid:durableId="178738653">
    <w:abstractNumId w:val="11"/>
  </w:num>
  <w:num w:numId="6" w16cid:durableId="438255238">
    <w:abstractNumId w:val="3"/>
  </w:num>
  <w:num w:numId="7" w16cid:durableId="473716656">
    <w:abstractNumId w:val="13"/>
  </w:num>
  <w:num w:numId="8" w16cid:durableId="1526557802">
    <w:abstractNumId w:val="2"/>
  </w:num>
  <w:num w:numId="9" w16cid:durableId="1190219669">
    <w:abstractNumId w:val="14"/>
  </w:num>
  <w:num w:numId="10" w16cid:durableId="350647431">
    <w:abstractNumId w:val="5"/>
  </w:num>
  <w:num w:numId="11" w16cid:durableId="2014644777">
    <w:abstractNumId w:val="4"/>
  </w:num>
  <w:num w:numId="12" w16cid:durableId="184251180">
    <w:abstractNumId w:val="1"/>
  </w:num>
  <w:num w:numId="13" w16cid:durableId="407267764">
    <w:abstractNumId w:val="0"/>
  </w:num>
  <w:num w:numId="14" w16cid:durableId="278028859">
    <w:abstractNumId w:val="10"/>
    <w:lvlOverride w:ilvl="0">
      <w:lvl w:ilvl="0">
        <w:start w:val="1"/>
        <w:numFmt w:val="bullet"/>
        <w:lvlText w:val=""/>
        <w:legacy w:legacy="1" w:legacySpace="0" w:legacyIndent="360"/>
        <w:lvlJc w:val="left"/>
        <w:pPr>
          <w:ind w:left="644" w:hanging="360"/>
        </w:pPr>
        <w:rPr>
          <w:rFonts w:ascii="Wingdings" w:hAnsi="Wingdings" w:hint="default"/>
          <w:sz w:val="18"/>
        </w:rPr>
      </w:lvl>
    </w:lvlOverride>
  </w:num>
  <w:num w:numId="15" w16cid:durableId="877279649">
    <w:abstractNumId w:val="12"/>
  </w:num>
  <w:num w:numId="16" w16cid:durableId="234050005">
    <w:abstractNumId w:val="16"/>
  </w:num>
  <w:num w:numId="17" w16cid:durableId="821454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3C"/>
    <w:rsid w:val="000001EF"/>
    <w:rsid w:val="00007322"/>
    <w:rsid w:val="00007728"/>
    <w:rsid w:val="00024584"/>
    <w:rsid w:val="00024730"/>
    <w:rsid w:val="00055E95"/>
    <w:rsid w:val="00063F43"/>
    <w:rsid w:val="0007021F"/>
    <w:rsid w:val="00073CCF"/>
    <w:rsid w:val="000B2BA5"/>
    <w:rsid w:val="000D5D32"/>
    <w:rsid w:val="000F2F8C"/>
    <w:rsid w:val="0010006E"/>
    <w:rsid w:val="001045A8"/>
    <w:rsid w:val="0010747B"/>
    <w:rsid w:val="00114A91"/>
    <w:rsid w:val="001427E1"/>
    <w:rsid w:val="00163668"/>
    <w:rsid w:val="00165DB8"/>
    <w:rsid w:val="00171566"/>
    <w:rsid w:val="00174676"/>
    <w:rsid w:val="001755A8"/>
    <w:rsid w:val="00184014"/>
    <w:rsid w:val="00192008"/>
    <w:rsid w:val="001C0E68"/>
    <w:rsid w:val="001C4B6F"/>
    <w:rsid w:val="001D0BF1"/>
    <w:rsid w:val="001E2944"/>
    <w:rsid w:val="001E3120"/>
    <w:rsid w:val="001E7E0C"/>
    <w:rsid w:val="001F0BB0"/>
    <w:rsid w:val="001F4E6D"/>
    <w:rsid w:val="001F6140"/>
    <w:rsid w:val="00203573"/>
    <w:rsid w:val="0020597D"/>
    <w:rsid w:val="00213B4C"/>
    <w:rsid w:val="002212A9"/>
    <w:rsid w:val="00222059"/>
    <w:rsid w:val="002253B0"/>
    <w:rsid w:val="00232D7F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1DCD"/>
    <w:rsid w:val="002B2958"/>
    <w:rsid w:val="002B3644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FAA"/>
    <w:rsid w:val="00350023"/>
    <w:rsid w:val="003544E1"/>
    <w:rsid w:val="00366398"/>
    <w:rsid w:val="0038188E"/>
    <w:rsid w:val="003A0632"/>
    <w:rsid w:val="003A30E5"/>
    <w:rsid w:val="003A6ADF"/>
    <w:rsid w:val="003B5928"/>
    <w:rsid w:val="003D0E60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4F62"/>
    <w:rsid w:val="004726BC"/>
    <w:rsid w:val="00474105"/>
    <w:rsid w:val="00480E6E"/>
    <w:rsid w:val="00486277"/>
    <w:rsid w:val="00494CF6"/>
    <w:rsid w:val="00495F8D"/>
    <w:rsid w:val="004A1F57"/>
    <w:rsid w:val="004A1FAE"/>
    <w:rsid w:val="004A32FF"/>
    <w:rsid w:val="004A7E6F"/>
    <w:rsid w:val="004B06EB"/>
    <w:rsid w:val="004B4350"/>
    <w:rsid w:val="004B6AD0"/>
    <w:rsid w:val="004C2D5D"/>
    <w:rsid w:val="004C33E1"/>
    <w:rsid w:val="004E01EB"/>
    <w:rsid w:val="004E2794"/>
    <w:rsid w:val="00510392"/>
    <w:rsid w:val="00513E2A"/>
    <w:rsid w:val="0055428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1B9"/>
    <w:rsid w:val="005D4CC1"/>
    <w:rsid w:val="005F4B91"/>
    <w:rsid w:val="005F55D2"/>
    <w:rsid w:val="0062312F"/>
    <w:rsid w:val="00625F2C"/>
    <w:rsid w:val="006618E9"/>
    <w:rsid w:val="00677449"/>
    <w:rsid w:val="0068194B"/>
    <w:rsid w:val="006830F7"/>
    <w:rsid w:val="00684231"/>
    <w:rsid w:val="00692703"/>
    <w:rsid w:val="00695B0D"/>
    <w:rsid w:val="00697342"/>
    <w:rsid w:val="006A1962"/>
    <w:rsid w:val="006B5D48"/>
    <w:rsid w:val="006B7D7B"/>
    <w:rsid w:val="006C1A5E"/>
    <w:rsid w:val="006C3812"/>
    <w:rsid w:val="006D3341"/>
    <w:rsid w:val="006E1507"/>
    <w:rsid w:val="007073BC"/>
    <w:rsid w:val="00712D8B"/>
    <w:rsid w:val="007155A4"/>
    <w:rsid w:val="0071599A"/>
    <w:rsid w:val="007273B7"/>
    <w:rsid w:val="00733E0A"/>
    <w:rsid w:val="0074206D"/>
    <w:rsid w:val="0074403D"/>
    <w:rsid w:val="00746D44"/>
    <w:rsid w:val="007538DC"/>
    <w:rsid w:val="00757803"/>
    <w:rsid w:val="0079206B"/>
    <w:rsid w:val="00796076"/>
    <w:rsid w:val="007A52FC"/>
    <w:rsid w:val="007B127A"/>
    <w:rsid w:val="007C0566"/>
    <w:rsid w:val="007C17F3"/>
    <w:rsid w:val="007C606B"/>
    <w:rsid w:val="007E5DE8"/>
    <w:rsid w:val="007E6A61"/>
    <w:rsid w:val="007F3F3C"/>
    <w:rsid w:val="00801140"/>
    <w:rsid w:val="00803404"/>
    <w:rsid w:val="008051C8"/>
    <w:rsid w:val="008158DB"/>
    <w:rsid w:val="00834955"/>
    <w:rsid w:val="00843B02"/>
    <w:rsid w:val="00853888"/>
    <w:rsid w:val="00855B59"/>
    <w:rsid w:val="00860461"/>
    <w:rsid w:val="0086487C"/>
    <w:rsid w:val="00870B20"/>
    <w:rsid w:val="008829F8"/>
    <w:rsid w:val="00882D21"/>
    <w:rsid w:val="00885897"/>
    <w:rsid w:val="008A6538"/>
    <w:rsid w:val="008C7056"/>
    <w:rsid w:val="008F3B14"/>
    <w:rsid w:val="00901899"/>
    <w:rsid w:val="0090344B"/>
    <w:rsid w:val="00905715"/>
    <w:rsid w:val="0091321E"/>
    <w:rsid w:val="00913364"/>
    <w:rsid w:val="00913946"/>
    <w:rsid w:val="00920ED3"/>
    <w:rsid w:val="0092726B"/>
    <w:rsid w:val="009361BA"/>
    <w:rsid w:val="00944F78"/>
    <w:rsid w:val="009510E7"/>
    <w:rsid w:val="00951A6A"/>
    <w:rsid w:val="00952C89"/>
    <w:rsid w:val="009571D8"/>
    <w:rsid w:val="009650EA"/>
    <w:rsid w:val="0097790C"/>
    <w:rsid w:val="00983DBC"/>
    <w:rsid w:val="0098506E"/>
    <w:rsid w:val="009A44CE"/>
    <w:rsid w:val="009C4DFC"/>
    <w:rsid w:val="009D44F8"/>
    <w:rsid w:val="009E3160"/>
    <w:rsid w:val="009F220C"/>
    <w:rsid w:val="009F3B05"/>
    <w:rsid w:val="009F4931"/>
    <w:rsid w:val="00A069C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927"/>
    <w:rsid w:val="00B10EBE"/>
    <w:rsid w:val="00B236F1"/>
    <w:rsid w:val="00B37A8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30D"/>
    <w:rsid w:val="00BB4E51"/>
    <w:rsid w:val="00BD431F"/>
    <w:rsid w:val="00BE423E"/>
    <w:rsid w:val="00BF570E"/>
    <w:rsid w:val="00BF61AC"/>
    <w:rsid w:val="00C02E68"/>
    <w:rsid w:val="00C43ABD"/>
    <w:rsid w:val="00C46C6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6E8B"/>
    <w:rsid w:val="00CF1A49"/>
    <w:rsid w:val="00D028E0"/>
    <w:rsid w:val="00D0630C"/>
    <w:rsid w:val="00D243A9"/>
    <w:rsid w:val="00D305E5"/>
    <w:rsid w:val="00D37CD3"/>
    <w:rsid w:val="00D5135C"/>
    <w:rsid w:val="00D66A52"/>
    <w:rsid w:val="00D66EFA"/>
    <w:rsid w:val="00D72A2D"/>
    <w:rsid w:val="00D9521A"/>
    <w:rsid w:val="00DA286A"/>
    <w:rsid w:val="00DA3914"/>
    <w:rsid w:val="00DA59AA"/>
    <w:rsid w:val="00DB6915"/>
    <w:rsid w:val="00DB7E1E"/>
    <w:rsid w:val="00DC1B78"/>
    <w:rsid w:val="00DC2A2F"/>
    <w:rsid w:val="00DC600B"/>
    <w:rsid w:val="00DD6048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74B8"/>
    <w:rsid w:val="00E70240"/>
    <w:rsid w:val="00E71E6B"/>
    <w:rsid w:val="00E81CC5"/>
    <w:rsid w:val="00E85A87"/>
    <w:rsid w:val="00E85B4A"/>
    <w:rsid w:val="00E9528E"/>
    <w:rsid w:val="00EA45EB"/>
    <w:rsid w:val="00EA5099"/>
    <w:rsid w:val="00EB492D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C7893"/>
    <w:rsid w:val="00FD3D13"/>
    <w:rsid w:val="00FE55A2"/>
    <w:rsid w:val="00FF6DA7"/>
    <w:rsid w:val="00FF7FC2"/>
    <w:rsid w:val="01561BF0"/>
    <w:rsid w:val="02867054"/>
    <w:rsid w:val="03809B7E"/>
    <w:rsid w:val="04FAB548"/>
    <w:rsid w:val="08E9C7CC"/>
    <w:rsid w:val="0A955D8F"/>
    <w:rsid w:val="0B9831F7"/>
    <w:rsid w:val="0C594861"/>
    <w:rsid w:val="0F909482"/>
    <w:rsid w:val="11540A1A"/>
    <w:rsid w:val="117A9639"/>
    <w:rsid w:val="117C3C86"/>
    <w:rsid w:val="127192A7"/>
    <w:rsid w:val="12A06F74"/>
    <w:rsid w:val="1681FE75"/>
    <w:rsid w:val="16C104FA"/>
    <w:rsid w:val="175D501D"/>
    <w:rsid w:val="18E8431C"/>
    <w:rsid w:val="2188A7B5"/>
    <w:rsid w:val="21B850F6"/>
    <w:rsid w:val="232253DE"/>
    <w:rsid w:val="23A9F6C3"/>
    <w:rsid w:val="24CAB104"/>
    <w:rsid w:val="26503435"/>
    <w:rsid w:val="26602C60"/>
    <w:rsid w:val="26D4F447"/>
    <w:rsid w:val="291499EB"/>
    <w:rsid w:val="2DBF1D4F"/>
    <w:rsid w:val="2F71EE03"/>
    <w:rsid w:val="30E07825"/>
    <w:rsid w:val="31B62C3A"/>
    <w:rsid w:val="330EC465"/>
    <w:rsid w:val="33AF3F24"/>
    <w:rsid w:val="3A1E80A8"/>
    <w:rsid w:val="3AC4BF21"/>
    <w:rsid w:val="3D5999B5"/>
    <w:rsid w:val="3D7AF4BE"/>
    <w:rsid w:val="4064D46D"/>
    <w:rsid w:val="4127A985"/>
    <w:rsid w:val="4141356B"/>
    <w:rsid w:val="41799799"/>
    <w:rsid w:val="42002B78"/>
    <w:rsid w:val="426A6BD1"/>
    <w:rsid w:val="43075B95"/>
    <w:rsid w:val="43705BE2"/>
    <w:rsid w:val="4537CC3A"/>
    <w:rsid w:val="4561334F"/>
    <w:rsid w:val="46D39C9B"/>
    <w:rsid w:val="4B0A360E"/>
    <w:rsid w:val="4C981F1F"/>
    <w:rsid w:val="508C208C"/>
    <w:rsid w:val="51A17ED8"/>
    <w:rsid w:val="530474B7"/>
    <w:rsid w:val="530F82BE"/>
    <w:rsid w:val="54AE58F4"/>
    <w:rsid w:val="54B6214E"/>
    <w:rsid w:val="54B99999"/>
    <w:rsid w:val="54F9E94D"/>
    <w:rsid w:val="5605E14E"/>
    <w:rsid w:val="57EDC210"/>
    <w:rsid w:val="58A7C57F"/>
    <w:rsid w:val="5B2562D2"/>
    <w:rsid w:val="5D2FA8E0"/>
    <w:rsid w:val="617B7BF9"/>
    <w:rsid w:val="627D991A"/>
    <w:rsid w:val="644D5C98"/>
    <w:rsid w:val="67EABD7D"/>
    <w:rsid w:val="6B225E3F"/>
    <w:rsid w:val="6B38A5F3"/>
    <w:rsid w:val="6B5BD75C"/>
    <w:rsid w:val="6CE2BCCE"/>
    <w:rsid w:val="6FBF60F9"/>
    <w:rsid w:val="7146DBD9"/>
    <w:rsid w:val="730C6FEB"/>
    <w:rsid w:val="765CBFB4"/>
    <w:rsid w:val="77BAC38C"/>
    <w:rsid w:val="77DFE10E"/>
    <w:rsid w:val="7841C89D"/>
    <w:rsid w:val="7A8D93F2"/>
    <w:rsid w:val="7C296453"/>
    <w:rsid w:val="7D20547F"/>
    <w:rsid w:val="7D5ED75B"/>
    <w:rsid w:val="7F2D7755"/>
    <w:rsid w:val="7FCC8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619454"/>
  <w15:docId w15:val="{982C1434-4FF1-4634-B3CC-B0A5CF16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ipierop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igor-pieropan-131ab2205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4784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6186A9A014E9F85B0B073200B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283C-FC25-4878-B7D8-FC28E3995D70}"/>
      </w:docPartPr>
      <w:docPartBody>
        <w:p w:rsidR="00A440B2" w:rsidRDefault="0048324B">
          <w:pPr>
            <w:pStyle w:val="22D6186A9A014E9F85B0B073200BEEC3"/>
          </w:pPr>
          <w:r w:rsidRPr="00CF1A49">
            <w:t>·</w:t>
          </w:r>
        </w:p>
      </w:docPartBody>
    </w:docPart>
    <w:docPart>
      <w:docPartPr>
        <w:name w:val="68874ED13121416FA6D105F63EC7F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ED18-5FFA-4950-9CA2-D51843DB0BFA}"/>
      </w:docPartPr>
      <w:docPartBody>
        <w:p w:rsidR="00A440B2" w:rsidRDefault="0048324B">
          <w:pPr>
            <w:pStyle w:val="68874ED13121416FA6D105F63EC7F32F"/>
          </w:pPr>
          <w:r w:rsidRPr="00CF1A49">
            <w:t>·</w:t>
          </w:r>
        </w:p>
      </w:docPartBody>
    </w:docPart>
    <w:docPart>
      <w:docPartPr>
        <w:name w:val="67C2887DD4B0401182CE8A7231DC5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64F8-532D-44B2-AC18-7820C1D26B29}"/>
      </w:docPartPr>
      <w:docPartBody>
        <w:p w:rsidR="00A440B2" w:rsidRDefault="0048324B">
          <w:pPr>
            <w:pStyle w:val="67C2887DD4B0401182CE8A7231DC59C2"/>
          </w:pPr>
          <w:r w:rsidRPr="00CF1A49">
            <w:t>Experience</w:t>
          </w:r>
        </w:p>
      </w:docPartBody>
    </w:docPart>
    <w:docPart>
      <w:docPartPr>
        <w:name w:val="9BCD53936DE44504B089E5DB8DF0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BC755-9CA5-4737-936D-47956C195DF5}"/>
      </w:docPartPr>
      <w:docPartBody>
        <w:p w:rsidR="00A440B2" w:rsidRDefault="0048324B">
          <w:pPr>
            <w:pStyle w:val="9BCD53936DE44504B089E5DB8DF0237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4B"/>
    <w:rsid w:val="001D15F0"/>
    <w:rsid w:val="002969CE"/>
    <w:rsid w:val="00366FA3"/>
    <w:rsid w:val="003C06E4"/>
    <w:rsid w:val="0048324B"/>
    <w:rsid w:val="00676D25"/>
    <w:rsid w:val="00967860"/>
    <w:rsid w:val="00A440B2"/>
    <w:rsid w:val="00CC2B29"/>
    <w:rsid w:val="00F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2D6186A9A014E9F85B0B073200BEEC3">
    <w:name w:val="22D6186A9A014E9F85B0B073200BEEC3"/>
  </w:style>
  <w:style w:type="paragraph" w:customStyle="1" w:styleId="68874ED13121416FA6D105F63EC7F32F">
    <w:name w:val="68874ED13121416FA6D105F63EC7F32F"/>
  </w:style>
  <w:style w:type="paragraph" w:customStyle="1" w:styleId="67C2887DD4B0401182CE8A7231DC59C2">
    <w:name w:val="67C2887DD4B0401182CE8A7231DC59C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BCD53936DE44504B089E5DB8DF0237F">
    <w:name w:val="9BCD53936DE44504B089E5DB8DF02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Alvares Wilson (Consultant)</dc:creator>
  <cp:keywords/>
  <dc:description/>
  <cp:lastModifiedBy>Igor Pieropan</cp:lastModifiedBy>
  <cp:revision>5</cp:revision>
  <dcterms:created xsi:type="dcterms:W3CDTF">2023-09-08T09:25:00Z</dcterms:created>
  <dcterms:modified xsi:type="dcterms:W3CDTF">2023-09-08T09:28:00Z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2022-09-08T09:44:31Z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9b7f7a0e-8e4e-4d01-be6b-d9e82496372a</vt:lpwstr>
  </property>
  <property fmtid="{D5CDD505-2E9C-101B-9397-08002B2CF9AE}" pid="8" name="MSIP_Label_19540963-e559-4020-8a90-fe8a502c2801_ContentBits">
    <vt:lpwstr>0</vt:lpwstr>
  </property>
</Properties>
</file>